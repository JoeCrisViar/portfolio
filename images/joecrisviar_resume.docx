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fil-PH" w:eastAsia="fil-P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09DA819" wp14:editId="3B4680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952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4527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6051DA434FAB474682DC4EA4F3275472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80978" w:rsidRPr="00906BEE">
                  <w:t>YN</w:t>
                </w:r>
              </w:sdtContent>
            </w:sdt>
          </w:p>
          <w:p w:rsidR="00A50939" w:rsidRPr="00906BEE" w:rsidRDefault="00417A6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7A4249E6AB14B43ACF95B0C7A91D05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244886" w:rsidP="007569C1">
            <w:r>
              <w:rPr>
                <w:sz w:val="24"/>
                <w:szCs w:val="24"/>
              </w:rPr>
              <w:t>A w</w:t>
            </w:r>
            <w:r w:rsidR="000C63E9">
              <w:rPr>
                <w:sz w:val="24"/>
                <w:szCs w:val="24"/>
              </w:rPr>
              <w:t>eb developer looking for a position where I can</w:t>
            </w:r>
            <w:r w:rsidR="00B42F97">
              <w:rPr>
                <w:sz w:val="24"/>
                <w:szCs w:val="24"/>
              </w:rPr>
              <w:t xml:space="preserve"> apply, share and improve</w:t>
            </w:r>
            <w:r w:rsidR="000C63E9">
              <w:rPr>
                <w:sz w:val="24"/>
                <w:szCs w:val="24"/>
              </w:rPr>
              <w:t xml:space="preserve"> my skills and knowledge. </w:t>
            </w:r>
          </w:p>
          <w:p w:rsidR="002C2CDD" w:rsidRPr="00906BEE" w:rsidRDefault="00555A1D" w:rsidP="007569C1">
            <w:pPr>
              <w:pStyle w:val="Heading3"/>
            </w:pPr>
            <w:r>
              <w:t xml:space="preserve">Key </w:t>
            </w:r>
            <w:sdt>
              <w:sdtPr>
                <w:alias w:val="Skills:"/>
                <w:tag w:val="Skills:"/>
                <w:id w:val="1490835561"/>
                <w:placeholder>
                  <w:docPart w:val="40B90E24E45C4940A9F82F233896B0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Back-end Web Development</w:t>
            </w:r>
          </w:p>
          <w:p w:rsidR="00555A1D" w:rsidRPr="00BF5FD7" w:rsidRDefault="00555A1D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Front-end Web Development</w:t>
            </w:r>
          </w:p>
          <w:p w:rsidR="00B55E90" w:rsidRPr="00BF5FD7" w:rsidRDefault="00B55E90" w:rsidP="00555A1D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Familiar in Basic Networking</w:t>
            </w:r>
          </w:p>
          <w:p w:rsidR="00555A1D" w:rsidRPr="00906BEE" w:rsidRDefault="00555A1D" w:rsidP="00555A1D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-1693368227"/>
                <w:placeholder>
                  <w:docPart w:val="E567EA6374434C0E926D056785CCF3A3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555A1D" w:rsidRDefault="00555A1D" w:rsidP="00555A1D">
            <w:r>
              <w:t>HTML, CSS, Javascript, JQuery, PHP, Laravel</w:t>
            </w:r>
            <w:r w:rsidR="00241993">
              <w:t>, MySQL</w:t>
            </w:r>
            <w:r w:rsidR="008B18EB">
              <w:t>,Bootstrap</w:t>
            </w:r>
          </w:p>
          <w:p w:rsidR="000C63E9" w:rsidRDefault="00555A1D" w:rsidP="00B55E90">
            <w:r>
              <w:t>Linux/Unix</w:t>
            </w:r>
            <w:r w:rsidR="00241993">
              <w:t xml:space="preserve">, </w:t>
            </w:r>
            <w:r w:rsidR="00C72956">
              <w:t>VersionControl/</w:t>
            </w:r>
            <w:r w:rsidR="00241993">
              <w:t>Git</w:t>
            </w:r>
          </w:p>
          <w:p w:rsidR="0099026D" w:rsidRDefault="0099026D" w:rsidP="00B55E90">
            <w:r>
              <w:t>Knowledge PHP REst API</w:t>
            </w:r>
          </w:p>
          <w:p w:rsidR="00432A4F" w:rsidRDefault="00432A4F" w:rsidP="00B55E90">
            <w:r>
              <w:t>Node.js</w:t>
            </w:r>
            <w:r w:rsidR="00456272">
              <w:t>, RDBMS, No Sql</w:t>
            </w:r>
          </w:p>
          <w:p w:rsidR="000C63E9" w:rsidRPr="00906BEE" w:rsidRDefault="000C63E9" w:rsidP="000C63E9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471341518"/>
                <w:placeholder>
                  <w:docPart w:val="948AF24123DA4711A012F77AC9408A7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0C63E9" w:rsidRPr="00B55E90" w:rsidRDefault="00FF3FBD" w:rsidP="000C63E9">
            <w:r>
              <w:t xml:space="preserve">Familiarity in </w:t>
            </w:r>
            <w:r w:rsidR="000C63E9">
              <w:t xml:space="preserve">VBA in excel, Basic video and photo editing, Familiarity in C++, </w:t>
            </w:r>
          </w:p>
          <w:p w:rsidR="00191813" w:rsidRDefault="00191813" w:rsidP="00C72956"/>
          <w:p w:rsidR="00191813" w:rsidRPr="00906BEE" w:rsidRDefault="00191813" w:rsidP="00191813">
            <w:pPr>
              <w:pStyle w:val="Heading3"/>
            </w:pPr>
            <w:r>
              <w:lastRenderedPageBreak/>
              <w:t>personal</w:t>
            </w:r>
          </w:p>
          <w:p w:rsidR="00191813" w:rsidRDefault="008C7E1D" w:rsidP="0019181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</w:t>
            </w:r>
            <w:r w:rsidR="00D93172" w:rsidRPr="008C7E1D">
              <w:rPr>
                <w:b/>
                <w:sz w:val="24"/>
                <w:szCs w:val="24"/>
              </w:rPr>
              <w:t xml:space="preserve">: </w:t>
            </w:r>
            <w:r w:rsidR="00D93172" w:rsidRPr="008C7E1D">
              <w:rPr>
                <w:sz w:val="24"/>
                <w:szCs w:val="24"/>
              </w:rPr>
              <w:t xml:space="preserve">202 </w:t>
            </w:r>
            <w:r>
              <w:rPr>
                <w:sz w:val="24"/>
                <w:szCs w:val="24"/>
              </w:rPr>
              <w:t>Santan St.</w:t>
            </w:r>
            <w:r w:rsidR="00D93172" w:rsidRPr="008C7E1D">
              <w:rPr>
                <w:sz w:val="24"/>
                <w:szCs w:val="24"/>
              </w:rPr>
              <w:t>, Brgy. Wawa, Taguig City</w:t>
            </w:r>
          </w:p>
          <w:p w:rsidR="008C7E1D" w:rsidRDefault="008C7E1D" w:rsidP="00191813">
            <w:pPr>
              <w:rPr>
                <w:sz w:val="24"/>
                <w:szCs w:val="24"/>
              </w:rPr>
            </w:pPr>
          </w:p>
          <w:p w:rsidR="008C7E1D" w:rsidRDefault="008C7E1D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M-</w:t>
            </w:r>
            <w:r w:rsidRPr="008C7E1D">
              <w:rPr>
                <w:b/>
                <w:sz w:val="24"/>
                <w:szCs w:val="24"/>
              </w:rPr>
              <w:t>PHONE</w:t>
            </w:r>
            <w:r>
              <w:rPr>
                <w:b/>
                <w:sz w:val="24"/>
                <w:szCs w:val="24"/>
              </w:rPr>
              <w:t>: +639457041129 (GLOBE)</w:t>
            </w: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</w:p>
          <w:p w:rsidR="00E93112" w:rsidRDefault="00E93112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8" w:history="1">
              <w:r w:rsidRPr="00C51B80">
                <w:rPr>
                  <w:rStyle w:val="Hyperlink"/>
                  <w:b/>
                  <w:sz w:val="24"/>
                  <w:szCs w:val="24"/>
                </w:rPr>
                <w:t>jcviar027@gmail.com</w:t>
              </w:r>
            </w:hyperlink>
          </w:p>
          <w:p w:rsidR="00E93112" w:rsidRDefault="00417A63" w:rsidP="00191813">
            <w:pPr>
              <w:rPr>
                <w:b/>
                <w:sz w:val="24"/>
                <w:szCs w:val="24"/>
              </w:rPr>
            </w:pPr>
            <w:hyperlink r:id="rId9" w:history="1">
              <w:r w:rsidR="00222FF8" w:rsidRPr="00C51B80">
                <w:rPr>
                  <w:rStyle w:val="Hyperlink"/>
                  <w:b/>
                  <w:sz w:val="24"/>
                  <w:szCs w:val="24"/>
                </w:rPr>
                <w:t>joecris.viar@gmail.com</w:t>
              </w:r>
            </w:hyperlink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6C2153" w:rsidRDefault="00BD3330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TIN: 439-716-694</w:t>
            </w:r>
          </w:p>
          <w:p w:rsidR="006C2153" w:rsidRDefault="006C2153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PAGIBIG: 1211-1039-9713</w:t>
            </w:r>
          </w:p>
          <w:p w:rsidR="009824BA" w:rsidRDefault="009824BA" w:rsidP="00191813">
            <w:pPr>
              <w:rPr>
                <w:b/>
                <w:sz w:val="24"/>
                <w:szCs w:val="24"/>
              </w:rPr>
            </w:pPr>
            <w:r w:rsidRPr="009824BA">
              <w:rPr>
                <w:b/>
                <w:sz w:val="24"/>
                <w:szCs w:val="24"/>
              </w:rPr>
              <w:t>SSS</w:t>
            </w:r>
            <w:r>
              <w:rPr>
                <w:b/>
                <w:sz w:val="24"/>
                <w:szCs w:val="24"/>
              </w:rPr>
              <w:t>: 34-1398778-8</w:t>
            </w: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</w:p>
          <w:p w:rsidR="009F2711" w:rsidRDefault="009F2711" w:rsidP="00191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BLOOD TYPE: O</w:t>
            </w:r>
          </w:p>
          <w:p w:rsidR="00BD3330" w:rsidRDefault="00BD3330" w:rsidP="00191813">
            <w:pPr>
              <w:rPr>
                <w:b/>
                <w:sz w:val="24"/>
                <w:szCs w:val="24"/>
              </w:rPr>
            </w:pPr>
          </w:p>
          <w:p w:rsidR="00222FF8" w:rsidRPr="008C7E1D" w:rsidRDefault="00222FF8" w:rsidP="00191813">
            <w:pPr>
              <w:rPr>
                <w:sz w:val="24"/>
                <w:szCs w:val="24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17A6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C114CE2C1584E08BD1AE63C54FEC88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5A1D">
                        <w:t>Joe Cris canlas viar</w:t>
                      </w:r>
                    </w:sdtContent>
                  </w:sdt>
                </w:p>
                <w:p w:rsidR="00906BEE" w:rsidRPr="00906BEE" w:rsidRDefault="00417A63" w:rsidP="00480978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423B6E477AAF46BFAD29AD1619D9A31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6BEE">
                        <w:t>Web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rPr>
                        <w:sz w:val="16"/>
                        <w:szCs w:val="16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E6FB1C07E80E47A892EC0F6A114F1A4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65641">
                        <w:rPr>
                          <w:sz w:val="16"/>
                          <w:szCs w:val="16"/>
                        </w:rPr>
                        <w:t>https://joecrisviar.github.io/portfolio/</w:t>
                      </w:r>
                    </w:sdtContent>
                  </w:sdt>
                </w:p>
              </w:tc>
            </w:tr>
          </w:tbl>
          <w:p w:rsidR="002C2CDD" w:rsidRPr="00906BEE" w:rsidRDefault="00417A6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48BD8F77CC0432C8250F3ECEC59A8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BF5FD7" w:rsidRDefault="00CD6BEE" w:rsidP="007569C1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Computer operator II</w:t>
            </w:r>
            <w:r w:rsidR="002C2CDD" w:rsidRPr="00BF5FD7">
              <w:rPr>
                <w:sz w:val="24"/>
                <w:szCs w:val="24"/>
              </w:rPr>
              <w:t xml:space="preserve">• </w:t>
            </w:r>
            <w:r w:rsidRPr="00BF5FD7">
              <w:rPr>
                <w:sz w:val="24"/>
                <w:szCs w:val="24"/>
              </w:rPr>
              <w:t>dost-tapi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 xml:space="preserve">Aug. 2018 – dec. 2018 </w:t>
            </w:r>
          </w:p>
          <w:p w:rsidR="009F3C1E" w:rsidRPr="00BF5FD7" w:rsidRDefault="009555A3" w:rsidP="009555A3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Department MIS</w:t>
            </w:r>
          </w:p>
          <w:p w:rsidR="002C2CDD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9555A3" w:rsidRPr="00BF5FD7">
              <w:rPr>
                <w:sz w:val="24"/>
                <w:szCs w:val="24"/>
              </w:rPr>
              <w:t>Assists in Project Management Information (</w:t>
            </w:r>
            <w:r w:rsidR="00DD05A0" w:rsidRPr="00BF5FD7">
              <w:rPr>
                <w:sz w:val="24"/>
                <w:szCs w:val="24"/>
              </w:rPr>
              <w:t>PMI</w:t>
            </w:r>
            <w:r w:rsidR="009555A3" w:rsidRPr="00BF5FD7">
              <w:rPr>
                <w:sz w:val="24"/>
                <w:szCs w:val="24"/>
              </w:rPr>
              <w:t>).</w:t>
            </w:r>
          </w:p>
          <w:p w:rsidR="003B72BB" w:rsidRDefault="003B72BB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Part of Technica</w:t>
            </w:r>
            <w:r w:rsidR="00D1655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Team managing ICT systems in the institute</w:t>
            </w:r>
            <w:r w:rsidR="00D16554">
              <w:rPr>
                <w:sz w:val="24"/>
                <w:szCs w:val="24"/>
              </w:rPr>
              <w:t>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Assists in the deployment and trainings of ICT systems.</w:t>
            </w:r>
          </w:p>
          <w:p w:rsidR="00D16554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Support database build-up and development.</w:t>
            </w:r>
          </w:p>
          <w:p w:rsidR="00D16554" w:rsidRPr="00BF5FD7" w:rsidRDefault="00D1655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Undertakes other assignments that may be given from time to time.</w:t>
            </w:r>
          </w:p>
          <w:p w:rsidR="00CF3FD4" w:rsidRPr="00605232" w:rsidRDefault="00A95D5C" w:rsidP="00605232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assistant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seasia logistics Phils. Inc</w:t>
            </w:r>
            <w:r w:rsidR="002C2CDD" w:rsidRPr="00BF5FD7">
              <w:rPr>
                <w:sz w:val="24"/>
                <w:szCs w:val="24"/>
              </w:rPr>
              <w:t xml:space="preserve"> • </w:t>
            </w:r>
            <w:r w:rsidRPr="00BF5FD7">
              <w:rPr>
                <w:sz w:val="24"/>
                <w:szCs w:val="24"/>
              </w:rPr>
              <w:t>jan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 – dec</w:t>
            </w:r>
            <w:r w:rsidR="00BB3C5B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2017</w:t>
            </w:r>
          </w:p>
          <w:p w:rsidR="002C2CDD" w:rsidRPr="00BF5FD7" w:rsidRDefault="00C36BC4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Filing and Documentation</w:t>
            </w:r>
          </w:p>
          <w:p w:rsidR="00CF3FD4" w:rsidRPr="00BF5FD7" w:rsidRDefault="00C2745F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CF3FD4" w:rsidRPr="00BF5FD7">
              <w:rPr>
                <w:sz w:val="24"/>
                <w:szCs w:val="24"/>
              </w:rPr>
              <w:t>Preparing daily report and record regarding estimated arrival and departure of marine vessels.</w:t>
            </w:r>
          </w:p>
          <w:p w:rsidR="004C5CF2" w:rsidRPr="00BF5FD7" w:rsidRDefault="00C2745F" w:rsidP="004C5CF2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5854F5" w:rsidRPr="00BF5FD7">
              <w:rPr>
                <w:sz w:val="24"/>
                <w:szCs w:val="24"/>
              </w:rPr>
              <w:t xml:space="preserve">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="005854F5" w:rsidRPr="00BF5FD7">
              <w:rPr>
                <w:sz w:val="24"/>
                <w:szCs w:val="24"/>
              </w:rPr>
              <w:t>checks suppliers and monthly expenses</w:t>
            </w:r>
            <w:r w:rsidR="00C54904">
              <w:rPr>
                <w:sz w:val="24"/>
                <w:szCs w:val="24"/>
              </w:rPr>
              <w:t>.</w:t>
            </w:r>
          </w:p>
          <w:p w:rsidR="004C5CF2" w:rsidRPr="00BF5FD7" w:rsidRDefault="00EF46D7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</w:t>
            </w:r>
            <w:r w:rsidR="00BE5453">
              <w:rPr>
                <w:sz w:val="24"/>
                <w:szCs w:val="24"/>
              </w:rPr>
              <w:t xml:space="preserve"> W</w:t>
            </w:r>
            <w:r w:rsidRPr="00BF5FD7">
              <w:rPr>
                <w:sz w:val="24"/>
                <w:szCs w:val="24"/>
              </w:rPr>
              <w:t>are</w:t>
            </w:r>
            <w:r w:rsidR="009D3FB4" w:rsidRPr="00BF5FD7">
              <w:rPr>
                <w:sz w:val="24"/>
                <w:szCs w:val="24"/>
              </w:rPr>
              <w:t>house inventory monitoring</w:t>
            </w:r>
            <w:r w:rsidR="006E28B2" w:rsidRPr="00BF5FD7">
              <w:rPr>
                <w:sz w:val="24"/>
                <w:szCs w:val="24"/>
              </w:rPr>
              <w:t>.</w:t>
            </w:r>
          </w:p>
          <w:p w:rsidR="00C36BC4" w:rsidRPr="00BF5FD7" w:rsidRDefault="0011449B" w:rsidP="0011449B">
            <w:pPr>
              <w:pStyle w:val="Heading4"/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Acctng support staff • interasia outsource inc • feb. 2014 – dec</w:t>
            </w:r>
            <w:r w:rsidR="00FF0F76" w:rsidRPr="00BF5FD7">
              <w:rPr>
                <w:sz w:val="24"/>
                <w:szCs w:val="24"/>
              </w:rPr>
              <w:t>.</w:t>
            </w:r>
            <w:r w:rsidRPr="00BF5FD7">
              <w:rPr>
                <w:sz w:val="24"/>
                <w:szCs w:val="24"/>
              </w:rPr>
              <w:t xml:space="preserve"> 2016</w:t>
            </w:r>
          </w:p>
          <w:p w:rsidR="00C36BC4" w:rsidRPr="00BF5FD7" w:rsidRDefault="00C36BC4" w:rsidP="00C36BC4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Filing and Documentation</w:t>
            </w:r>
          </w:p>
          <w:p w:rsidR="0011449B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Preparing </w:t>
            </w:r>
            <w:r w:rsidR="000D4931">
              <w:rPr>
                <w:sz w:val="24"/>
                <w:szCs w:val="24"/>
              </w:rPr>
              <w:t xml:space="preserve">and releasing of </w:t>
            </w:r>
            <w:r w:rsidRPr="00BF5FD7">
              <w:rPr>
                <w:sz w:val="24"/>
                <w:szCs w:val="24"/>
              </w:rPr>
              <w:t>checks for OFW, suppliers and monthly expenses</w:t>
            </w:r>
            <w:r w:rsidR="000D4931">
              <w:rPr>
                <w:sz w:val="24"/>
                <w:szCs w:val="24"/>
              </w:rPr>
              <w:t>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>• Monitoring OFW’s safekeeping and withdrawals.</w:t>
            </w:r>
          </w:p>
          <w:p w:rsidR="00093CF8" w:rsidRPr="00BF5FD7" w:rsidRDefault="00093CF8" w:rsidP="007569C1">
            <w:pPr>
              <w:rPr>
                <w:sz w:val="24"/>
                <w:szCs w:val="24"/>
              </w:rPr>
            </w:pPr>
            <w:r w:rsidRPr="00BF5FD7">
              <w:rPr>
                <w:sz w:val="24"/>
                <w:szCs w:val="24"/>
              </w:rPr>
              <w:t xml:space="preserve">• </w:t>
            </w:r>
            <w:r w:rsidR="00AB4294" w:rsidRPr="00BF5FD7">
              <w:rPr>
                <w:sz w:val="24"/>
                <w:szCs w:val="24"/>
              </w:rPr>
              <w:t>Annual</w:t>
            </w:r>
            <w:r w:rsidRPr="00BF5FD7">
              <w:rPr>
                <w:sz w:val="24"/>
                <w:szCs w:val="24"/>
              </w:rPr>
              <w:t xml:space="preserve"> internal auditing</w:t>
            </w:r>
          </w:p>
          <w:p w:rsidR="002C2CDD" w:rsidRPr="00906BEE" w:rsidRDefault="00417A6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920359B1C9C45B4941ED21D28F5E4C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1A7698" w:rsidRDefault="003B72BB" w:rsidP="007569C1">
            <w:pPr>
              <w:pStyle w:val="Heading4"/>
            </w:pPr>
            <w:r w:rsidRPr="001A7698">
              <w:t>COmputer programming</w:t>
            </w:r>
            <w:r w:rsidR="002C2CDD" w:rsidRPr="001A7698">
              <w:t xml:space="preserve">• </w:t>
            </w:r>
            <w:r w:rsidRPr="001A7698">
              <w:t>2013</w:t>
            </w:r>
            <w:r w:rsidR="002C2CDD" w:rsidRPr="001A7698">
              <w:t xml:space="preserve"> • </w:t>
            </w:r>
            <w:r w:rsidRPr="001A7698">
              <w:t>La verdad Christian college</w:t>
            </w:r>
            <w:r w:rsidR="00E9345B">
              <w:t>, (Scholar)</w:t>
            </w:r>
          </w:p>
          <w:p w:rsidR="002C2CDD" w:rsidRPr="001A7698" w:rsidRDefault="003B72BB" w:rsidP="007569C1">
            <w:r w:rsidRPr="001A7698">
              <w:t>MacArthur Highway, Apalit, Pampanga</w:t>
            </w:r>
          </w:p>
          <w:p w:rsidR="002C2CDD" w:rsidRPr="001A7698" w:rsidRDefault="003B72BB" w:rsidP="007569C1">
            <w:pPr>
              <w:pStyle w:val="Heading4"/>
            </w:pPr>
            <w:r w:rsidRPr="001A7698">
              <w:t xml:space="preserve">bs accounting </w:t>
            </w:r>
            <w:r w:rsidR="00432A4F" w:rsidRPr="001A7698">
              <w:t>MANAGEMENT •</w:t>
            </w:r>
            <w:r w:rsidR="002C2CDD" w:rsidRPr="001A7698">
              <w:t xml:space="preserve"> </w:t>
            </w:r>
            <w:r w:rsidRPr="001A7698">
              <w:t>university of makati</w:t>
            </w:r>
          </w:p>
          <w:p w:rsidR="002C2CDD" w:rsidRPr="001A7698" w:rsidRDefault="003B72BB" w:rsidP="007569C1">
            <w:r w:rsidRPr="001A7698">
              <w:t>J.P. Rizal Ext, Makati, 1215 Metro Manila</w:t>
            </w:r>
          </w:p>
          <w:p w:rsidR="002C2CDD" w:rsidRPr="00906BEE" w:rsidRDefault="00446AE8" w:rsidP="007569C1">
            <w:pPr>
              <w:pStyle w:val="Heading3"/>
            </w:pPr>
            <w:r>
              <w:t>activities</w:t>
            </w:r>
          </w:p>
          <w:p w:rsidR="00775C65" w:rsidRPr="001A7698" w:rsidRDefault="00775C65" w:rsidP="00775C65">
            <w:pPr>
              <w:rPr>
                <w:b/>
              </w:rPr>
            </w:pPr>
            <w:r w:rsidRPr="001A7698">
              <w:rPr>
                <w:b/>
              </w:rPr>
              <w:t>November</w:t>
            </w:r>
            <w:r w:rsidR="00D51BF6">
              <w:rPr>
                <w:b/>
              </w:rPr>
              <w:t xml:space="preserve"> 05,</w:t>
            </w:r>
            <w:r w:rsidRPr="001A7698">
              <w:rPr>
                <w:b/>
              </w:rPr>
              <w:t xml:space="preserve"> 2018 </w:t>
            </w:r>
            <w:r w:rsidR="0074309C">
              <w:rPr>
                <w:b/>
              </w:rPr>
              <w:t>–</w:t>
            </w:r>
            <w:r w:rsidRPr="001A7698">
              <w:rPr>
                <w:b/>
              </w:rPr>
              <w:t xml:space="preserve"> </w:t>
            </w:r>
            <w:r w:rsidR="0074309C">
              <w:rPr>
                <w:b/>
              </w:rPr>
              <w:t>May</w:t>
            </w:r>
            <w:r w:rsidR="00D51BF6">
              <w:rPr>
                <w:b/>
              </w:rPr>
              <w:t xml:space="preserve"> 29,</w:t>
            </w:r>
            <w:r w:rsidR="0074309C">
              <w:rPr>
                <w:b/>
              </w:rPr>
              <w:t xml:space="preserve"> 2019</w:t>
            </w:r>
          </w:p>
          <w:p w:rsidR="00A32C30" w:rsidRDefault="00775C65" w:rsidP="00775C65">
            <w:r w:rsidRPr="001A7698">
              <w:rPr>
                <w:b/>
              </w:rPr>
              <w:t xml:space="preserve">Web Dev Bootcamp, </w:t>
            </w:r>
            <w:r w:rsidR="00432A4F">
              <w:t>T</w:t>
            </w:r>
            <w:r w:rsidRPr="001A7698">
              <w:t>uitt</w:t>
            </w:r>
            <w:r w:rsidR="00D51BF6">
              <w:t xml:space="preserve"> </w:t>
            </w:r>
          </w:p>
          <w:p w:rsidR="00741125" w:rsidRPr="001A7698" w:rsidRDefault="00370797" w:rsidP="00775C65">
            <w:r>
              <w:t xml:space="preserve">Successfully completed the intensive I.T coding </w:t>
            </w:r>
            <w:r w:rsidR="00D51BF6">
              <w:t>training bootcamp of Tuitt Philippines Incorporated</w:t>
            </w:r>
            <w:r w:rsidR="00BB6F1C">
              <w:t>.</w:t>
            </w:r>
            <w:r w:rsidR="00605232">
              <w:t xml:space="preserve"> </w:t>
            </w:r>
            <w:r w:rsidR="00547504">
              <w:t>Completed all the prescribed requirements of Full-Stack Web Development Training using HTML, CSS, MySQL (MariaDB fork), JavaScript , JQuery, PHP, Laravel, MongoDB and ExpressJS</w:t>
            </w:r>
            <w:r>
              <w:t>.</w:t>
            </w:r>
          </w:p>
          <w:p w:rsidR="007D5AA3" w:rsidRPr="001A7698" w:rsidRDefault="007D5AA3" w:rsidP="00775C65"/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 xml:space="preserve">November 2018 </w:t>
            </w:r>
          </w:p>
          <w:p w:rsidR="007D5AA3" w:rsidRPr="001A7698" w:rsidRDefault="007D5AA3" w:rsidP="007D5AA3">
            <w:pPr>
              <w:rPr>
                <w:b/>
              </w:rPr>
            </w:pPr>
            <w:r w:rsidRPr="001A7698">
              <w:rPr>
                <w:b/>
              </w:rPr>
              <w:t>DOST IT SUMMIT,</w:t>
            </w:r>
            <w:r w:rsidRPr="001A7698">
              <w:t xml:space="preserve"> DOST</w:t>
            </w:r>
          </w:p>
          <w:p w:rsidR="002E77BA" w:rsidRDefault="007D5AA3" w:rsidP="007D5AA3">
            <w:r w:rsidRPr="001A7698">
              <w:t>This is a yearly event in DOST</w:t>
            </w:r>
            <w:r w:rsidR="00B42EBC" w:rsidRPr="001A7698">
              <w:t xml:space="preserve"> where all IT participants from different institute gather and share their knowledge</w:t>
            </w:r>
            <w:r w:rsidR="00605232">
              <w:t>.</w:t>
            </w:r>
            <w:bookmarkStart w:id="0" w:name="_GoBack"/>
            <w:bookmarkEnd w:id="0"/>
          </w:p>
          <w:p w:rsidR="00605232" w:rsidRPr="001A7698" w:rsidRDefault="00605232" w:rsidP="007D5AA3"/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>November 2016</w:t>
            </w:r>
          </w:p>
          <w:p w:rsidR="002E77BA" w:rsidRPr="001A7698" w:rsidRDefault="002E77BA" w:rsidP="002E77BA">
            <w:pPr>
              <w:rPr>
                <w:b/>
              </w:rPr>
            </w:pPr>
            <w:r w:rsidRPr="001A7698">
              <w:rPr>
                <w:b/>
              </w:rPr>
              <w:t xml:space="preserve">CCNA Bootcamp, </w:t>
            </w:r>
            <w:r w:rsidRPr="001A7698">
              <w:t>Whitelogic I.T. Training Solutions</w:t>
            </w:r>
          </w:p>
          <w:p w:rsidR="002E77BA" w:rsidRPr="001A7698" w:rsidRDefault="002E77BA" w:rsidP="002E77BA">
            <w:r w:rsidRPr="001A7698">
              <w:t>Because of my burning fashion in I.T field, I undertake CCNA boot camp during weekends while working in weekdays</w:t>
            </w:r>
          </w:p>
          <w:p w:rsidR="00D04695" w:rsidRPr="001A7698" w:rsidRDefault="00D04695" w:rsidP="002E77BA"/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May 2015</w:t>
            </w:r>
          </w:p>
          <w:p w:rsidR="00D04695" w:rsidRPr="001A7698" w:rsidRDefault="00D04695" w:rsidP="00D04695">
            <w:pPr>
              <w:rPr>
                <w:b/>
              </w:rPr>
            </w:pPr>
            <w:r w:rsidRPr="001A7698">
              <w:rPr>
                <w:b/>
              </w:rPr>
              <w:t>ADVANCE EXCEL,</w:t>
            </w:r>
            <w:r w:rsidRPr="001A7698">
              <w:t xml:space="preserve"> Informatics Institute</w:t>
            </w:r>
          </w:p>
          <w:p w:rsidR="007D5AA3" w:rsidRPr="00906BEE" w:rsidRDefault="00D04695" w:rsidP="00775C65">
            <w:r w:rsidRPr="001A7698">
              <w:t>This is a must training in my previous company IOI, to further enhance skills and productivity of the employees.</w:t>
            </w:r>
          </w:p>
        </w:tc>
      </w:tr>
    </w:tbl>
    <w:p w:rsidR="00290AAA" w:rsidRDefault="00290AAA" w:rsidP="00E22E87">
      <w:pPr>
        <w:pStyle w:val="NoSpacing"/>
      </w:pPr>
    </w:p>
    <w:p w:rsidR="00EF03F6" w:rsidRDefault="00EF03F6" w:rsidP="00E22E87">
      <w:pPr>
        <w:pStyle w:val="NoSpacing"/>
      </w:pPr>
    </w:p>
    <w:p w:rsidR="00EF03F6" w:rsidRDefault="00EF03F6" w:rsidP="00E22E87">
      <w:pPr>
        <w:pStyle w:val="NoSpacing"/>
      </w:pPr>
    </w:p>
    <w:p w:rsidR="00EF03F6" w:rsidRPr="00906BEE" w:rsidRDefault="00EF03F6" w:rsidP="00EF03F6">
      <w:pPr>
        <w:pStyle w:val="Heading3"/>
      </w:pPr>
      <w:r>
        <w:t>Projects</w:t>
      </w:r>
      <w:r w:rsidR="00465641">
        <w:t xml:space="preserve"> </w:t>
      </w:r>
      <w:r w:rsidR="00465641" w:rsidRPr="00465641">
        <w:rPr>
          <w:sz w:val="16"/>
          <w:szCs w:val="16"/>
        </w:rPr>
        <w:t>(Please see my portfolio)</w:t>
      </w:r>
    </w:p>
    <w:p w:rsidR="00EF03F6" w:rsidRDefault="00207103" w:rsidP="00EF03F6">
      <w:pPr>
        <w:rPr>
          <w:b/>
        </w:rPr>
      </w:pPr>
      <w:r>
        <w:rPr>
          <w:b/>
        </w:rPr>
        <w:t>JSJ EVENT ORGANIZER (STATIC)</w:t>
      </w:r>
    </w:p>
    <w:p w:rsidR="000177EC" w:rsidRDefault="000177EC" w:rsidP="00EF03F6">
      <w:pPr>
        <w:rPr>
          <w:b/>
        </w:rPr>
      </w:pPr>
      <w:r>
        <w:rPr>
          <w:b/>
        </w:rPr>
        <w:tab/>
        <w:t>Tools and Languages</w:t>
      </w:r>
    </w:p>
    <w:p w:rsidR="000177EC" w:rsidRDefault="000177EC" w:rsidP="000177E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HTML, CSS, Javascript</w:t>
      </w:r>
    </w:p>
    <w:p w:rsidR="000177EC" w:rsidRPr="000177EC" w:rsidRDefault="000177EC" w:rsidP="000177E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Git version control, Github</w:t>
      </w:r>
    </w:p>
    <w:p w:rsidR="000177EC" w:rsidRPr="001A7698" w:rsidRDefault="000177EC" w:rsidP="00EF03F6">
      <w:pPr>
        <w:rPr>
          <w:b/>
        </w:rPr>
      </w:pPr>
      <w:r>
        <w:rPr>
          <w:b/>
        </w:rPr>
        <w:tab/>
      </w:r>
    </w:p>
    <w:p w:rsidR="00207103" w:rsidRPr="001A7698" w:rsidRDefault="00B668EE" w:rsidP="00B668EE">
      <w:pPr>
        <w:pStyle w:val="ListParagraph"/>
        <w:numPr>
          <w:ilvl w:val="0"/>
          <w:numId w:val="11"/>
        </w:numPr>
      </w:pPr>
      <w:r>
        <w:t xml:space="preserve">A static website hosted via github. </w:t>
      </w:r>
      <w:r w:rsidR="00737773">
        <w:t xml:space="preserve">This shows the services offered and information about the </w:t>
      </w:r>
      <w:r w:rsidR="007C4C6E">
        <w:t>company. I used HTML, CSS, Bootstrap, Jquery</w:t>
      </w:r>
      <w:r w:rsidR="00C03142">
        <w:t xml:space="preserve"> and Git.</w:t>
      </w:r>
      <w:r w:rsidR="00AA3626">
        <w:t xml:space="preserve"> I will continue to improve this site in </w:t>
      </w:r>
      <w:r w:rsidR="0086222F">
        <w:t xml:space="preserve">a very </w:t>
      </w:r>
      <w:r w:rsidR="00AA3626">
        <w:t>near future.</w:t>
      </w:r>
    </w:p>
    <w:p w:rsidR="00A14837" w:rsidRDefault="00A14837" w:rsidP="00EF03F6">
      <w:pPr>
        <w:rPr>
          <w:b/>
        </w:rPr>
      </w:pPr>
    </w:p>
    <w:p w:rsidR="00EF03F6" w:rsidRDefault="00B668EE" w:rsidP="00EF03F6">
      <w:pPr>
        <w:rPr>
          <w:b/>
        </w:rPr>
      </w:pPr>
      <w:r>
        <w:rPr>
          <w:b/>
        </w:rPr>
        <w:t xml:space="preserve">JSJ </w:t>
      </w:r>
      <w:r w:rsidR="00465641">
        <w:rPr>
          <w:b/>
        </w:rPr>
        <w:t>E-COMMERCE</w:t>
      </w:r>
      <w:r>
        <w:rPr>
          <w:b/>
        </w:rPr>
        <w:t xml:space="preserve"> </w:t>
      </w:r>
      <w:r w:rsidR="00A14837">
        <w:rPr>
          <w:b/>
        </w:rPr>
        <w:t>Asset</w:t>
      </w:r>
      <w:r w:rsidR="00737773">
        <w:rPr>
          <w:b/>
        </w:rPr>
        <w:t xml:space="preserve"> M</w:t>
      </w:r>
      <w:r w:rsidR="00A14837">
        <w:rPr>
          <w:b/>
        </w:rPr>
        <w:t>anagement</w:t>
      </w:r>
    </w:p>
    <w:p w:rsidR="00D26E30" w:rsidRDefault="00D26E30" w:rsidP="00EF03F6">
      <w:pPr>
        <w:rPr>
          <w:b/>
        </w:rPr>
      </w:pPr>
      <w:r>
        <w:rPr>
          <w:b/>
        </w:rPr>
        <w:tab/>
        <w:t>Tools and Languages</w:t>
      </w:r>
    </w:p>
    <w:p w:rsid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HTML, CSS, Javascript</w:t>
      </w:r>
    </w:p>
    <w:p w:rsid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Heroku &amp; Remote MySql </w:t>
      </w:r>
    </w:p>
    <w:p w:rsidR="00D26E30" w:rsidRPr="00D26E30" w:rsidRDefault="00D26E30" w:rsidP="00D26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Laravel (PHP)</w:t>
      </w:r>
    </w:p>
    <w:p w:rsid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MVC</w:t>
      </w:r>
    </w:p>
    <w:p w:rsid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Migrations, Routes, Eloquent</w:t>
      </w:r>
    </w:p>
    <w:p w:rsidR="00D26E30" w:rsidRPr="00D26E30" w:rsidRDefault="00D26E30" w:rsidP="00D26E3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Seeder, Faker</w:t>
      </w:r>
    </w:p>
    <w:p w:rsidR="00EF03F6" w:rsidRPr="001A7698" w:rsidRDefault="00B624DB" w:rsidP="00737773">
      <w:pPr>
        <w:pStyle w:val="ListParagraph"/>
        <w:numPr>
          <w:ilvl w:val="0"/>
          <w:numId w:val="11"/>
        </w:numPr>
      </w:pPr>
      <w:r>
        <w:t>D</w:t>
      </w:r>
      <w:r w:rsidR="008812B0">
        <w:t>ynamic e-commerce website,</w:t>
      </w:r>
      <w:r>
        <w:t xml:space="preserve"> hos</w:t>
      </w:r>
      <w:r w:rsidR="004A4E59">
        <w:t>ted via “H</w:t>
      </w:r>
      <w:r>
        <w:t>eroku</w:t>
      </w:r>
      <w:r w:rsidR="004A4E59">
        <w:t>”</w:t>
      </w:r>
      <w:r>
        <w:t xml:space="preserve"> (cloud) and </w:t>
      </w:r>
      <w:r w:rsidR="004A4E59">
        <w:t>“remote MySQL”</w:t>
      </w:r>
      <w:r>
        <w:t xml:space="preserve"> for the database.</w:t>
      </w:r>
      <w:r w:rsidR="004A4E59">
        <w:t xml:space="preserve"> Currently</w:t>
      </w:r>
      <w:r>
        <w:t xml:space="preserve"> I </w:t>
      </w:r>
      <w:r w:rsidR="004A4E59">
        <w:t>am</w:t>
      </w:r>
      <w:r>
        <w:t xml:space="preserve"> developing the site for more improvements and better performance.</w:t>
      </w:r>
      <w:r w:rsidR="00B8717F">
        <w:t xml:space="preserve"> I used Laravel framework wth bootstrap and planning to add technologies </w:t>
      </w:r>
      <w:r w:rsidR="001C3A14">
        <w:t>like JQ</w:t>
      </w:r>
      <w:r w:rsidR="00B8717F">
        <w:t>uery libraries</w:t>
      </w:r>
      <w:r w:rsidR="001C3A14">
        <w:t>.</w:t>
      </w:r>
    </w:p>
    <w:p w:rsidR="00EF03F6" w:rsidRPr="001A7698" w:rsidRDefault="00EF03F6" w:rsidP="00EF03F6"/>
    <w:p w:rsidR="00810F54" w:rsidRDefault="00810F54" w:rsidP="00810F54">
      <w:pPr>
        <w:rPr>
          <w:b/>
        </w:rPr>
      </w:pPr>
      <w:r>
        <w:rPr>
          <w:b/>
        </w:rPr>
        <w:t>JSJ Cinema (Seat Reservation)</w:t>
      </w:r>
    </w:p>
    <w:p w:rsidR="00810F54" w:rsidRDefault="00810F54" w:rsidP="00810F54">
      <w:pPr>
        <w:rPr>
          <w:b/>
        </w:rPr>
      </w:pPr>
      <w:r>
        <w:rPr>
          <w:b/>
        </w:rPr>
        <w:tab/>
        <w:t>Tools and Languages</w:t>
      </w:r>
    </w:p>
    <w:p w:rsidR="00081E93" w:rsidRDefault="00081E93" w:rsidP="00081E9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HTML, CSS, Javascript</w:t>
      </w:r>
    </w:p>
    <w:p w:rsidR="00081E93" w:rsidRDefault="00081E93" w:rsidP="00081E9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Heroku &amp; MongoDB Atlas</w:t>
      </w:r>
    </w:p>
    <w:p w:rsidR="00EF03F6" w:rsidRPr="00E32240" w:rsidRDefault="00A34B75" w:rsidP="00081E93">
      <w:pPr>
        <w:pStyle w:val="NoSpacing"/>
        <w:numPr>
          <w:ilvl w:val="0"/>
          <w:numId w:val="15"/>
        </w:numPr>
      </w:pPr>
      <w:r>
        <w:rPr>
          <w:b/>
        </w:rPr>
        <w:t>Node.js, Express.js, Mongoose</w:t>
      </w:r>
    </w:p>
    <w:p w:rsidR="00E32240" w:rsidRPr="00E32240" w:rsidRDefault="00E32240" w:rsidP="00081E93">
      <w:pPr>
        <w:pStyle w:val="NoSpacing"/>
        <w:numPr>
          <w:ilvl w:val="0"/>
          <w:numId w:val="15"/>
        </w:numPr>
      </w:pPr>
      <w:r>
        <w:rPr>
          <w:b/>
        </w:rPr>
        <w:t>Laravel</w:t>
      </w:r>
    </w:p>
    <w:p w:rsidR="00E32240" w:rsidRDefault="00C824E7" w:rsidP="00E32240">
      <w:pPr>
        <w:pStyle w:val="NoSpacing"/>
        <w:numPr>
          <w:ilvl w:val="0"/>
          <w:numId w:val="11"/>
        </w:numPr>
      </w:pPr>
      <w:r>
        <w:t xml:space="preserve">Divided in 2 apps, an </w:t>
      </w:r>
      <w:r w:rsidR="00E32240">
        <w:t>API app for backend and Laravel for</w:t>
      </w:r>
      <w:r>
        <w:t xml:space="preserve"> the</w:t>
      </w:r>
      <w:r w:rsidR="00E32240">
        <w:t xml:space="preserve"> frontend.</w:t>
      </w:r>
      <w:r>
        <w:t xml:space="preserve"> I created the backend using Node.js Express with API, and connect my my frontend via LARAVEL. </w:t>
      </w:r>
      <w:r w:rsidR="006973AD">
        <w:t>I have</w:t>
      </w:r>
      <w:r>
        <w:t xml:space="preserve"> done this to </w:t>
      </w:r>
      <w:r w:rsidR="006973AD">
        <w:t>enhance, leveled up my skills,</w:t>
      </w:r>
      <w:r>
        <w:t xml:space="preserve"> and</w:t>
      </w:r>
      <w:r w:rsidR="006973AD">
        <w:t xml:space="preserve"> I am</w:t>
      </w:r>
      <w:r>
        <w:t xml:space="preserve"> planning to improve more.</w:t>
      </w:r>
    </w:p>
    <w:sectPr w:rsidR="00E32240" w:rsidSect="00BF5FD7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63" w:rsidRDefault="00417A63" w:rsidP="00713050">
      <w:pPr>
        <w:spacing w:line="240" w:lineRule="auto"/>
      </w:pPr>
      <w:r>
        <w:separator/>
      </w:r>
    </w:p>
  </w:endnote>
  <w:endnote w:type="continuationSeparator" w:id="0">
    <w:p w:rsidR="00417A63" w:rsidRDefault="00417A6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846C27" w:rsidP="00846C27">
          <w:pPr>
            <w:pStyle w:val="Footer"/>
            <w:tabs>
              <w:tab w:val="center" w:pos="1157"/>
            </w:tabs>
            <w:jc w:val="left"/>
          </w:pPr>
          <w:r>
            <w:tab/>
          </w: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217D5DE" wp14:editId="6774457E">
                    <wp:extent cx="329184" cy="329184"/>
                    <wp:effectExtent l="0" t="0" r="0" b="0"/>
                    <wp:docPr id="15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25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Isosceles Triangle 4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A93E6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ATKdk0wCAAAFzkAAA4AAAAAAAAAAAAAAAAALgIAAGRycy9lMm9E&#10;b2MueG1sUEsBAi0AFAAGAAgAAAAhAGhHG9DYAAAAAwEAAA8AAAAAAAAAAAAAAAAAigoAAGRycy9k&#10;b3ducmV2LnhtbFBLBQYAAAAABAAEAPMAAACPCwAAAAA=&#10;">
                    <o:lock v:ext="edit" aspectratio="t"/>
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ddd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25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74536FD" wp14:editId="655B871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7AE14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3595406" wp14:editId="14F90A2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37AB1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31082954" wp14:editId="2126523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7ADE4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mail:"/>
            <w:tag w:val="Email:"/>
            <w:id w:val="1657329974"/>
            <w:placeholder>
              <w:docPart w:val="790D8FDE409B49C9BE751F265D00131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witter handle:"/>
            <w:tag w:val="Twitter handle:"/>
            <w:id w:val="1476325919"/>
            <w:placeholder>
              <w:docPart w:val="0B133917BDBE44E381F9CCFEFDD165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Telephone:"/>
            <w:tag w:val="Telephone:"/>
            <w:id w:val="-277036014"/>
            <w:placeholder>
              <w:docPart w:val="3ADAADBFB7D449EFB4DD54F8B546EA1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LinkedIn URL:"/>
            <w:tag w:val="LinkedIn URL:"/>
            <w:id w:val="1357779844"/>
            <w:placeholder>
              <w:docPart w:val="C5F594A4221D4842B06C1F11D065D68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E93112" w:rsidRDefault="003856DE" w:rsidP="00811117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sdt>
    <w:sdtPr>
      <w:id w:val="-14328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17C3B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dd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9B379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2F8EC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fil-PH" w:eastAsia="fil-PH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9D578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E93112" w:rsidRDefault="00417A63" w:rsidP="003856DE">
          <w:pPr>
            <w:pStyle w:val="Footer"/>
            <w:rPr>
              <w:color w:val="808080" w:themeColor="background1" w:themeShade="80"/>
              <w:sz w:val="16"/>
              <w:szCs w:val="16"/>
            </w:rPr>
          </w:pPr>
          <w:sdt>
            <w:sdtPr>
              <w:rPr>
                <w:color w:val="808080" w:themeColor="background1" w:themeShade="80"/>
                <w:sz w:val="16"/>
                <w:szCs w:val="16"/>
              </w:rPr>
              <w:alias w:val="Enter email:"/>
              <w:tag w:val="Enter email:"/>
              <w:id w:val="-315192705"/>
              <w:placeholder>
                <w:docPart w:val="B2A3CF85A92C44F99947F6E6FA5B87D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856DE" w:rsidRPr="00E93112">
                <w:rPr>
                  <w:color w:val="808080" w:themeColor="background1" w:themeShade="80"/>
                  <w:sz w:val="16"/>
                  <w:szCs w:val="16"/>
                </w:rPr>
                <w:t>jcviar027@gmail.com | joecris.viar@gmail.com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witter handle:"/>
            <w:tag w:val="Enter twitter handle:"/>
            <w:id w:val="-2039799438"/>
            <w:placeholder>
              <w:docPart w:val="32AD4075C40B432F92BD0BDFA18C861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https://twitter.com/JCV027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telephone:"/>
            <w:tag w:val="Enter telephone:"/>
            <w:id w:val="1851600439"/>
            <w:placeholder>
              <w:docPart w:val="70CD6C3DF66A4779A3B97EA21B5D739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https://www.facebook.com/joecris.viar.5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808080" w:themeColor="background1" w:themeShade="80"/>
              <w:sz w:val="16"/>
              <w:szCs w:val="16"/>
            </w:rPr>
            <w:alias w:val="Enter linkedIn url:"/>
            <w:tag w:val="Enter linkedIn url:"/>
            <w:id w:val="1177458153"/>
            <w:placeholder>
              <w:docPart w:val="7AD9EF19319347AA89CA5ED603A9A23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E93112" w:rsidRDefault="003856DE" w:rsidP="00217980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E93112">
                <w:rPr>
                  <w:color w:val="808080" w:themeColor="background1" w:themeShade="80"/>
                  <w:sz w:val="16"/>
                  <w:szCs w:val="16"/>
                </w:rPr>
                <w:t>https://www.instagram.com/jcv027/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63" w:rsidRDefault="00417A63" w:rsidP="00713050">
      <w:pPr>
        <w:spacing w:line="240" w:lineRule="auto"/>
      </w:pPr>
      <w:r>
        <w:separator/>
      </w:r>
    </w:p>
  </w:footnote>
  <w:footnote w:type="continuationSeparator" w:id="0">
    <w:p w:rsidR="00417A63" w:rsidRDefault="00417A6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:rsidTr="005D264E">
      <w:trPr>
        <w:trHeight w:hRule="exact" w:val="2167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fil-PH" w:eastAsia="fil-P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AA48688" wp14:editId="04C9E52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4B6AE6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2105842611"/>
              <w:placeholder>
                <w:docPart w:val="5B91425BACB3482B822A6CF3321D7D5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0978" w:rsidRPr="00906BEE">
                <w:t>Link to other online properties: Portfolio/Website/Blog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17A6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050757288"/>
                    <w:placeholder>
                      <w:docPart w:val="1F3BA79942B941879FC319289847358D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1C34A4">
                      <w:t>Joe Cris canlas viar</w:t>
                    </w:r>
                  </w:sdtContent>
                </w:sdt>
              </w:p>
              <w:p w:rsidR="001A5CA9" w:rsidRDefault="00417A6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-1129711012"/>
                    <w:placeholder>
                      <w:docPart w:val="535859F73B574DE090DD8B3638A73B01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6BEE">
                      <w:t>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378370031"/>
                    <w:placeholder>
                      <w:docPart w:val="3ABB49312B2F4139B68CACA7FB7373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65641">
                      <w:t>https://joecrisviar.github.io/portfolio/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76F13"/>
    <w:multiLevelType w:val="hybridMultilevel"/>
    <w:tmpl w:val="F336FC0C"/>
    <w:lvl w:ilvl="0" w:tplc="3FC01ECC"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6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D7B47"/>
    <w:multiLevelType w:val="hybridMultilevel"/>
    <w:tmpl w:val="D98EC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57032F"/>
    <w:multiLevelType w:val="hybridMultilevel"/>
    <w:tmpl w:val="8F7CF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F573871"/>
    <w:multiLevelType w:val="hybridMultilevel"/>
    <w:tmpl w:val="F69086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84A01DD"/>
    <w:multiLevelType w:val="hybridMultilevel"/>
    <w:tmpl w:val="74F41F62"/>
    <w:lvl w:ilvl="0" w:tplc="3FC01ECC">
      <w:numFmt w:val="bullet"/>
      <w:lvlText w:val="-"/>
      <w:lvlJc w:val="left"/>
      <w:pPr>
        <w:ind w:left="2520" w:hanging="360"/>
      </w:pPr>
      <w:rPr>
        <w:rFonts w:ascii="Rockwell" w:eastAsiaTheme="minorHAnsi" w:hAnsi="Rockwel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1D"/>
    <w:rsid w:val="000177EC"/>
    <w:rsid w:val="00077E7D"/>
    <w:rsid w:val="00080880"/>
    <w:rsid w:val="00081E93"/>
    <w:rsid w:val="00085478"/>
    <w:rsid w:val="00091382"/>
    <w:rsid w:val="00093CF8"/>
    <w:rsid w:val="00095AA0"/>
    <w:rsid w:val="000A07DA"/>
    <w:rsid w:val="000A2BFA"/>
    <w:rsid w:val="000B0619"/>
    <w:rsid w:val="000B61CA"/>
    <w:rsid w:val="000C63E9"/>
    <w:rsid w:val="000D4931"/>
    <w:rsid w:val="000F7610"/>
    <w:rsid w:val="00110A50"/>
    <w:rsid w:val="0011449B"/>
    <w:rsid w:val="00114ED7"/>
    <w:rsid w:val="00125B24"/>
    <w:rsid w:val="00140B0E"/>
    <w:rsid w:val="00191813"/>
    <w:rsid w:val="001A5CA9"/>
    <w:rsid w:val="001A7698"/>
    <w:rsid w:val="001B2AC1"/>
    <w:rsid w:val="001B403A"/>
    <w:rsid w:val="001C34A4"/>
    <w:rsid w:val="001C3A14"/>
    <w:rsid w:val="001E3653"/>
    <w:rsid w:val="001F4583"/>
    <w:rsid w:val="00207103"/>
    <w:rsid w:val="00217980"/>
    <w:rsid w:val="00222FF8"/>
    <w:rsid w:val="00241993"/>
    <w:rsid w:val="00244886"/>
    <w:rsid w:val="00271662"/>
    <w:rsid w:val="0027404F"/>
    <w:rsid w:val="00290AAA"/>
    <w:rsid w:val="00293B83"/>
    <w:rsid w:val="002B091C"/>
    <w:rsid w:val="002C2CDD"/>
    <w:rsid w:val="002D45C6"/>
    <w:rsid w:val="002E77BA"/>
    <w:rsid w:val="002F03FA"/>
    <w:rsid w:val="00313E86"/>
    <w:rsid w:val="00320175"/>
    <w:rsid w:val="00324571"/>
    <w:rsid w:val="00333CD3"/>
    <w:rsid w:val="00340365"/>
    <w:rsid w:val="00342B64"/>
    <w:rsid w:val="00364079"/>
    <w:rsid w:val="00370797"/>
    <w:rsid w:val="0037718C"/>
    <w:rsid w:val="003856DE"/>
    <w:rsid w:val="003B277E"/>
    <w:rsid w:val="003B72BB"/>
    <w:rsid w:val="003C188F"/>
    <w:rsid w:val="003C5286"/>
    <w:rsid w:val="003C5528"/>
    <w:rsid w:val="003D03E5"/>
    <w:rsid w:val="004077FB"/>
    <w:rsid w:val="00417A63"/>
    <w:rsid w:val="004244FF"/>
    <w:rsid w:val="00424DD9"/>
    <w:rsid w:val="00432A4F"/>
    <w:rsid w:val="00446AE8"/>
    <w:rsid w:val="004502D6"/>
    <w:rsid w:val="00456272"/>
    <w:rsid w:val="0046104A"/>
    <w:rsid w:val="00465641"/>
    <w:rsid w:val="004717C5"/>
    <w:rsid w:val="004766D6"/>
    <w:rsid w:val="00480978"/>
    <w:rsid w:val="004A24CC"/>
    <w:rsid w:val="004A4E59"/>
    <w:rsid w:val="004B15B6"/>
    <w:rsid w:val="004C5CF2"/>
    <w:rsid w:val="00523479"/>
    <w:rsid w:val="0054338C"/>
    <w:rsid w:val="00543DB7"/>
    <w:rsid w:val="00547504"/>
    <w:rsid w:val="00555A1D"/>
    <w:rsid w:val="005729B0"/>
    <w:rsid w:val="005854F5"/>
    <w:rsid w:val="005D264E"/>
    <w:rsid w:val="00605232"/>
    <w:rsid w:val="0062377C"/>
    <w:rsid w:val="00641630"/>
    <w:rsid w:val="00652DCA"/>
    <w:rsid w:val="00684488"/>
    <w:rsid w:val="00690F98"/>
    <w:rsid w:val="00691C45"/>
    <w:rsid w:val="006957C5"/>
    <w:rsid w:val="006973AD"/>
    <w:rsid w:val="006A3CE7"/>
    <w:rsid w:val="006A7746"/>
    <w:rsid w:val="006C2153"/>
    <w:rsid w:val="006C4C50"/>
    <w:rsid w:val="006D76B1"/>
    <w:rsid w:val="006E28B2"/>
    <w:rsid w:val="006F4F69"/>
    <w:rsid w:val="00713050"/>
    <w:rsid w:val="00737773"/>
    <w:rsid w:val="00740128"/>
    <w:rsid w:val="00741125"/>
    <w:rsid w:val="0074309C"/>
    <w:rsid w:val="00746F7F"/>
    <w:rsid w:val="007569C1"/>
    <w:rsid w:val="00763832"/>
    <w:rsid w:val="007653F8"/>
    <w:rsid w:val="0076571B"/>
    <w:rsid w:val="00773F14"/>
    <w:rsid w:val="00775C65"/>
    <w:rsid w:val="007C4C6E"/>
    <w:rsid w:val="007D2696"/>
    <w:rsid w:val="007D2FD2"/>
    <w:rsid w:val="007D5AA3"/>
    <w:rsid w:val="007F043F"/>
    <w:rsid w:val="00810F54"/>
    <w:rsid w:val="00811117"/>
    <w:rsid w:val="00815BAA"/>
    <w:rsid w:val="008220F0"/>
    <w:rsid w:val="00823C54"/>
    <w:rsid w:val="00841146"/>
    <w:rsid w:val="00846C27"/>
    <w:rsid w:val="0086222F"/>
    <w:rsid w:val="008812B0"/>
    <w:rsid w:val="0088504C"/>
    <w:rsid w:val="0089382B"/>
    <w:rsid w:val="008A1907"/>
    <w:rsid w:val="008B0AAB"/>
    <w:rsid w:val="008B18EB"/>
    <w:rsid w:val="008C6BCA"/>
    <w:rsid w:val="008C7B50"/>
    <w:rsid w:val="008C7E1D"/>
    <w:rsid w:val="008E4B30"/>
    <w:rsid w:val="00906BEE"/>
    <w:rsid w:val="009243E7"/>
    <w:rsid w:val="00926B00"/>
    <w:rsid w:val="00934CC3"/>
    <w:rsid w:val="009375BE"/>
    <w:rsid w:val="009555A3"/>
    <w:rsid w:val="00982077"/>
    <w:rsid w:val="009824BA"/>
    <w:rsid w:val="00985D58"/>
    <w:rsid w:val="0099026D"/>
    <w:rsid w:val="00995FEB"/>
    <w:rsid w:val="009B3C40"/>
    <w:rsid w:val="009C17C9"/>
    <w:rsid w:val="009D3FB4"/>
    <w:rsid w:val="009D43E0"/>
    <w:rsid w:val="009F2711"/>
    <w:rsid w:val="009F3C1E"/>
    <w:rsid w:val="00A14837"/>
    <w:rsid w:val="00A32C30"/>
    <w:rsid w:val="00A34B75"/>
    <w:rsid w:val="00A42540"/>
    <w:rsid w:val="00A50939"/>
    <w:rsid w:val="00A83413"/>
    <w:rsid w:val="00A917C2"/>
    <w:rsid w:val="00A95D5C"/>
    <w:rsid w:val="00AA3626"/>
    <w:rsid w:val="00AA6A40"/>
    <w:rsid w:val="00AA75F6"/>
    <w:rsid w:val="00AB4294"/>
    <w:rsid w:val="00AD00FD"/>
    <w:rsid w:val="00AF0A8E"/>
    <w:rsid w:val="00AF18F3"/>
    <w:rsid w:val="00B2314D"/>
    <w:rsid w:val="00B42EBC"/>
    <w:rsid w:val="00B42F97"/>
    <w:rsid w:val="00B55E90"/>
    <w:rsid w:val="00B5664D"/>
    <w:rsid w:val="00B624DB"/>
    <w:rsid w:val="00B668EE"/>
    <w:rsid w:val="00B8717F"/>
    <w:rsid w:val="00BA5B40"/>
    <w:rsid w:val="00BB3C5B"/>
    <w:rsid w:val="00BB6F1C"/>
    <w:rsid w:val="00BD0206"/>
    <w:rsid w:val="00BD3330"/>
    <w:rsid w:val="00BE5453"/>
    <w:rsid w:val="00BF5FD7"/>
    <w:rsid w:val="00C03142"/>
    <w:rsid w:val="00C2098A"/>
    <w:rsid w:val="00C2745F"/>
    <w:rsid w:val="00C35BFB"/>
    <w:rsid w:val="00C36BC4"/>
    <w:rsid w:val="00C5444A"/>
    <w:rsid w:val="00C54904"/>
    <w:rsid w:val="00C612DA"/>
    <w:rsid w:val="00C72956"/>
    <w:rsid w:val="00C7741E"/>
    <w:rsid w:val="00C824E7"/>
    <w:rsid w:val="00C875AB"/>
    <w:rsid w:val="00CA3DF1"/>
    <w:rsid w:val="00CA4581"/>
    <w:rsid w:val="00CD6BEE"/>
    <w:rsid w:val="00CE18D5"/>
    <w:rsid w:val="00CF3FD4"/>
    <w:rsid w:val="00D04109"/>
    <w:rsid w:val="00D04695"/>
    <w:rsid w:val="00D16554"/>
    <w:rsid w:val="00D26E30"/>
    <w:rsid w:val="00D51BF6"/>
    <w:rsid w:val="00D654C3"/>
    <w:rsid w:val="00D93172"/>
    <w:rsid w:val="00D93453"/>
    <w:rsid w:val="00D97A41"/>
    <w:rsid w:val="00DB3FFA"/>
    <w:rsid w:val="00DD05A0"/>
    <w:rsid w:val="00DD3CF6"/>
    <w:rsid w:val="00DD6416"/>
    <w:rsid w:val="00DF4E0A"/>
    <w:rsid w:val="00E00BB5"/>
    <w:rsid w:val="00E02DCD"/>
    <w:rsid w:val="00E12C60"/>
    <w:rsid w:val="00E22E87"/>
    <w:rsid w:val="00E32240"/>
    <w:rsid w:val="00E57630"/>
    <w:rsid w:val="00E86C2B"/>
    <w:rsid w:val="00E93112"/>
    <w:rsid w:val="00E9345B"/>
    <w:rsid w:val="00EB2D52"/>
    <w:rsid w:val="00EC2361"/>
    <w:rsid w:val="00EE3959"/>
    <w:rsid w:val="00EF03F6"/>
    <w:rsid w:val="00EF46D7"/>
    <w:rsid w:val="00EF7CC9"/>
    <w:rsid w:val="00F207C0"/>
    <w:rsid w:val="00F20AE5"/>
    <w:rsid w:val="00F47E97"/>
    <w:rsid w:val="00F57CB9"/>
    <w:rsid w:val="00F645C7"/>
    <w:rsid w:val="00FC033A"/>
    <w:rsid w:val="00FF0F76"/>
    <w:rsid w:val="00FF3FBD"/>
    <w:rsid w:val="00FF424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FA676"/>
  <w15:chartTrackingRefBased/>
  <w15:docId w15:val="{5F54F17A-9C81-4692-AF47-30B40FE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viar02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ecris.via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51DA434FAB474682DC4EA4F327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EA00-A15F-4AF4-BA18-33D4AA9DFB36}"/>
      </w:docPartPr>
      <w:docPartBody>
        <w:p w:rsidR="00007AF1" w:rsidRDefault="00B63C54">
          <w:pPr>
            <w:pStyle w:val="6051DA434FAB474682DC4EA4F3275472"/>
          </w:pPr>
          <w:r w:rsidRPr="00906BEE">
            <w:t>YN</w:t>
          </w:r>
        </w:p>
      </w:docPartBody>
    </w:docPart>
    <w:docPart>
      <w:docPartPr>
        <w:name w:val="C7A4249E6AB14B43ACF95B0C7A91D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AAE3-65B0-4986-8F22-0248463D9753}"/>
      </w:docPartPr>
      <w:docPartBody>
        <w:p w:rsidR="00007AF1" w:rsidRDefault="00B63C54">
          <w:pPr>
            <w:pStyle w:val="C7A4249E6AB14B43ACF95B0C7A91D050"/>
          </w:pPr>
          <w:r w:rsidRPr="00906BEE">
            <w:t>Objective</w:t>
          </w:r>
        </w:p>
      </w:docPartBody>
    </w:docPart>
    <w:docPart>
      <w:docPartPr>
        <w:name w:val="40B90E24E45C4940A9F82F233896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0BF3-702F-4912-A750-61C59B6F8905}"/>
      </w:docPartPr>
      <w:docPartBody>
        <w:p w:rsidR="00007AF1" w:rsidRDefault="00B63C54">
          <w:pPr>
            <w:pStyle w:val="40B90E24E45C4940A9F82F233896B010"/>
          </w:pPr>
          <w:r w:rsidRPr="00906BEE">
            <w:t>Skills</w:t>
          </w:r>
        </w:p>
      </w:docPartBody>
    </w:docPart>
    <w:docPart>
      <w:docPartPr>
        <w:name w:val="0C114CE2C1584E08BD1AE63C54FE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D89C-0B1E-4A21-9D1B-E20BFB8702C4}"/>
      </w:docPartPr>
      <w:docPartBody>
        <w:p w:rsidR="00007AF1" w:rsidRDefault="00B63C54">
          <w:pPr>
            <w:pStyle w:val="0C114CE2C1584E08BD1AE63C54FEC889"/>
          </w:pPr>
          <w:r>
            <w:t>Your name</w:t>
          </w:r>
        </w:p>
      </w:docPartBody>
    </w:docPart>
    <w:docPart>
      <w:docPartPr>
        <w:name w:val="423B6E477AAF46BFAD29AD1619D9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54311-8636-4BA5-9FAC-92AFA9502246}"/>
      </w:docPartPr>
      <w:docPartBody>
        <w:p w:rsidR="00007AF1" w:rsidRDefault="00B63C54">
          <w:pPr>
            <w:pStyle w:val="423B6E477AAF46BFAD29AD1619D9A312"/>
          </w:pPr>
          <w:r w:rsidRPr="00906BEE">
            <w:t>Profession or Industry</w:t>
          </w:r>
        </w:p>
      </w:docPartBody>
    </w:docPart>
    <w:docPart>
      <w:docPartPr>
        <w:name w:val="E6FB1C07E80E47A892EC0F6A114F1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A52BF-7549-4679-BECB-46989B0E7039}"/>
      </w:docPartPr>
      <w:docPartBody>
        <w:p w:rsidR="00007AF1" w:rsidRDefault="00B63C54">
          <w:pPr>
            <w:pStyle w:val="E6FB1C07E80E47A892EC0F6A114F1A42"/>
          </w:pPr>
          <w:r w:rsidRPr="00906BEE">
            <w:t>Link to other online properties: Portfolio/Website/Blog</w:t>
          </w:r>
        </w:p>
      </w:docPartBody>
    </w:docPart>
    <w:docPart>
      <w:docPartPr>
        <w:name w:val="348BD8F77CC0432C8250F3ECEC59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BFC2-16F4-4676-8D87-191B1C3FE827}"/>
      </w:docPartPr>
      <w:docPartBody>
        <w:p w:rsidR="00007AF1" w:rsidRDefault="00B63C54">
          <w:pPr>
            <w:pStyle w:val="348BD8F77CC0432C8250F3ECEC59A833"/>
          </w:pPr>
          <w:r w:rsidRPr="00906BEE">
            <w:t>Experience</w:t>
          </w:r>
        </w:p>
      </w:docPartBody>
    </w:docPart>
    <w:docPart>
      <w:docPartPr>
        <w:name w:val="2920359B1C9C45B4941ED21D28F5E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C2B9A-E12C-404A-B267-F03AEA4BD41A}"/>
      </w:docPartPr>
      <w:docPartBody>
        <w:p w:rsidR="00007AF1" w:rsidRDefault="00B63C54">
          <w:pPr>
            <w:pStyle w:val="2920359B1C9C45B4941ED21D28F5E4C8"/>
          </w:pPr>
          <w:r w:rsidRPr="00906BEE">
            <w:t>Education</w:t>
          </w:r>
        </w:p>
      </w:docPartBody>
    </w:docPart>
    <w:docPart>
      <w:docPartPr>
        <w:name w:val="B2A3CF85A92C44F99947F6E6FA5B8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BDE0-128F-403A-A8B3-FB85F6F6BE2C}"/>
      </w:docPartPr>
      <w:docPartBody>
        <w:p w:rsidR="00007AF1" w:rsidRDefault="00B63C54">
          <w:pPr>
            <w:pStyle w:val="B2A3CF85A92C44F99947F6E6FA5B87DB"/>
          </w:pPr>
          <w:r w:rsidRPr="00906BEE">
            <w:t>School</w:t>
          </w:r>
        </w:p>
      </w:docPartBody>
    </w:docPart>
    <w:docPart>
      <w:docPartPr>
        <w:name w:val="790D8FDE409B49C9BE751F265D00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A2CE-828D-4160-BBFA-B0905506F7B7}"/>
      </w:docPartPr>
      <w:docPartBody>
        <w:p w:rsidR="00007AF1" w:rsidRDefault="00B63C54">
          <w:pPr>
            <w:pStyle w:val="790D8FDE409B49C9BE751F265D001318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2AD4075C40B432F92BD0BDFA18C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7F74-ED44-4A00-B225-1B7D92A4BBDF}"/>
      </w:docPartPr>
      <w:docPartBody>
        <w:p w:rsidR="00007AF1" w:rsidRDefault="00B63C54">
          <w:pPr>
            <w:pStyle w:val="32AD4075C40B432F92BD0BDFA18C8614"/>
          </w:pPr>
          <w:r w:rsidRPr="00906BEE">
            <w:t>Degree</w:t>
          </w:r>
        </w:p>
      </w:docPartBody>
    </w:docPart>
    <w:docPart>
      <w:docPartPr>
        <w:name w:val="0B133917BDBE44E381F9CCFEFDD1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76FD-A935-4608-B98B-A59E5D2F28FD}"/>
      </w:docPartPr>
      <w:docPartBody>
        <w:p w:rsidR="00007AF1" w:rsidRDefault="00B63C54">
          <w:pPr>
            <w:pStyle w:val="0B133917BDBE44E381F9CCFEFDD1658B"/>
          </w:pPr>
          <w:r w:rsidRPr="00906BEE">
            <w:t>Date Earned</w:t>
          </w:r>
        </w:p>
      </w:docPartBody>
    </w:docPart>
    <w:docPart>
      <w:docPartPr>
        <w:name w:val="70CD6C3DF66A4779A3B97EA21B5D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17B-2B9E-4521-ACCC-8DBC261FB67E}"/>
      </w:docPartPr>
      <w:docPartBody>
        <w:p w:rsidR="00007AF1" w:rsidRDefault="00B63C54">
          <w:pPr>
            <w:pStyle w:val="70CD6C3DF66A4779A3B97EA21B5D7394"/>
          </w:pPr>
          <w:r w:rsidRPr="00906BEE">
            <w:t>School</w:t>
          </w:r>
        </w:p>
      </w:docPartBody>
    </w:docPart>
    <w:docPart>
      <w:docPartPr>
        <w:name w:val="3ADAADBFB7D449EFB4DD54F8B546E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24F5-D3B9-40F9-8AD9-02F5B43F5381}"/>
      </w:docPartPr>
      <w:docPartBody>
        <w:p w:rsidR="00007AF1" w:rsidRDefault="00B63C54">
          <w:pPr>
            <w:pStyle w:val="3ADAADBFB7D449EFB4DD54F8B546EA1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D9EF19319347AA89CA5ED603A9A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E563-1110-4D27-ABDE-CB8FADBCC16F}"/>
      </w:docPartPr>
      <w:docPartBody>
        <w:p w:rsidR="00007AF1" w:rsidRDefault="00B63C54">
          <w:pPr>
            <w:pStyle w:val="7AD9EF19319347AA89CA5ED603A9A23D"/>
          </w:pPr>
          <w:r w:rsidRPr="00906BEE">
            <w:t>Volunteer Experience or Leadership</w:t>
          </w:r>
        </w:p>
      </w:docPartBody>
    </w:docPart>
    <w:docPart>
      <w:docPartPr>
        <w:name w:val="C5F594A4221D4842B06C1F11D065D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3D0D-D9DF-4351-AE9E-EC305BD5FF50}"/>
      </w:docPartPr>
      <w:docPartBody>
        <w:p w:rsidR="00007AF1" w:rsidRDefault="00B63C54">
          <w:pPr>
            <w:pStyle w:val="C5F594A4221D4842B06C1F11D065D68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E567EA6374434C0E926D056785CC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9FA80-E976-4398-B974-9A3BB40B7EA7}"/>
      </w:docPartPr>
      <w:docPartBody>
        <w:p w:rsidR="00007AF1" w:rsidRDefault="00BE191A" w:rsidP="00BE191A">
          <w:pPr>
            <w:pStyle w:val="E567EA6374434C0E926D056785CCF3A3"/>
          </w:pPr>
          <w:r w:rsidRPr="00906BEE">
            <w:t>Skills</w:t>
          </w:r>
        </w:p>
      </w:docPartBody>
    </w:docPart>
    <w:docPart>
      <w:docPartPr>
        <w:name w:val="5B91425BACB3482B822A6CF3321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5A8D5-4EAA-40AB-B202-8DF24564F9EF}"/>
      </w:docPartPr>
      <w:docPartBody>
        <w:p w:rsidR="00007AF1" w:rsidRDefault="00BE191A" w:rsidP="00BE191A">
          <w:pPr>
            <w:pStyle w:val="5B91425BACB3482B822A6CF3321D7D57"/>
          </w:pPr>
          <w:r w:rsidRPr="00906BEE">
            <w:t>Link to other online properties: Portfolio/Website/Blog</w:t>
          </w:r>
        </w:p>
      </w:docPartBody>
    </w:docPart>
    <w:docPart>
      <w:docPartPr>
        <w:name w:val="3ABB49312B2F4139B68CACA7FB73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71AA-20A6-407B-BAC1-00FF091FF203}"/>
      </w:docPartPr>
      <w:docPartBody>
        <w:p w:rsidR="00007AF1" w:rsidRDefault="00BE191A" w:rsidP="00BE191A">
          <w:pPr>
            <w:pStyle w:val="3ABB49312B2F4139B68CACA7FB7373B0"/>
          </w:pPr>
          <w:r>
            <w:t>Your name</w:t>
          </w:r>
        </w:p>
      </w:docPartBody>
    </w:docPart>
    <w:docPart>
      <w:docPartPr>
        <w:name w:val="535859F73B574DE090DD8B3638A7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AFE61-6119-419E-BB38-BA13F5B33902}"/>
      </w:docPartPr>
      <w:docPartBody>
        <w:p w:rsidR="00007AF1" w:rsidRDefault="00BE191A" w:rsidP="00BE191A">
          <w:pPr>
            <w:pStyle w:val="535859F73B574DE090DD8B3638A73B01"/>
          </w:pPr>
          <w:r w:rsidRPr="00906BEE">
            <w:t>Link to other online properties: Portfolio/Website/Blog</w:t>
          </w:r>
        </w:p>
      </w:docPartBody>
    </w:docPart>
    <w:docPart>
      <w:docPartPr>
        <w:name w:val="1F3BA79942B941879FC319289847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DCB0-7253-406C-AADC-0F3E61DF9821}"/>
      </w:docPartPr>
      <w:docPartBody>
        <w:p w:rsidR="00007AF1" w:rsidRDefault="00BE191A" w:rsidP="00BE191A">
          <w:pPr>
            <w:pStyle w:val="1F3BA79942B941879FC319289847358D"/>
          </w:pPr>
          <w:r>
            <w:t>Your name</w:t>
          </w:r>
        </w:p>
      </w:docPartBody>
    </w:docPart>
    <w:docPart>
      <w:docPartPr>
        <w:name w:val="948AF24123DA4711A012F77AC940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58CC6-3008-4B16-91AF-D6C52E1E3550}"/>
      </w:docPartPr>
      <w:docPartBody>
        <w:p w:rsidR="00007AF1" w:rsidRDefault="00BE191A" w:rsidP="00BE191A">
          <w:pPr>
            <w:pStyle w:val="948AF24123DA4711A012F77AC9408A7F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A"/>
    <w:rsid w:val="00007AF1"/>
    <w:rsid w:val="00053697"/>
    <w:rsid w:val="001878EB"/>
    <w:rsid w:val="00331D46"/>
    <w:rsid w:val="00A51ABD"/>
    <w:rsid w:val="00B63C54"/>
    <w:rsid w:val="00BE191A"/>
    <w:rsid w:val="00CD79DB"/>
    <w:rsid w:val="00DB75F8"/>
    <w:rsid w:val="00DC2C45"/>
    <w:rsid w:val="00DF08D5"/>
    <w:rsid w:val="00E9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1DA434FAB474682DC4EA4F3275472">
    <w:name w:val="6051DA434FAB474682DC4EA4F3275472"/>
  </w:style>
  <w:style w:type="paragraph" w:customStyle="1" w:styleId="C7A4249E6AB14B43ACF95B0C7A91D050">
    <w:name w:val="C7A4249E6AB14B43ACF95B0C7A91D050"/>
  </w:style>
  <w:style w:type="paragraph" w:customStyle="1" w:styleId="4A7DD4543A6843C8BB9351BB5009B9BF">
    <w:name w:val="4A7DD4543A6843C8BB9351BB5009B9BF"/>
  </w:style>
  <w:style w:type="paragraph" w:customStyle="1" w:styleId="40B90E24E45C4940A9F82F233896B010">
    <w:name w:val="40B90E24E45C4940A9F82F233896B010"/>
  </w:style>
  <w:style w:type="paragraph" w:customStyle="1" w:styleId="078C43EEE43F41528C81002CC7D5DA15">
    <w:name w:val="078C43EEE43F41528C81002CC7D5DA15"/>
  </w:style>
  <w:style w:type="paragraph" w:customStyle="1" w:styleId="0C114CE2C1584E08BD1AE63C54FEC889">
    <w:name w:val="0C114CE2C1584E08BD1AE63C54FEC889"/>
  </w:style>
  <w:style w:type="paragraph" w:customStyle="1" w:styleId="423B6E477AAF46BFAD29AD1619D9A312">
    <w:name w:val="423B6E477AAF46BFAD29AD1619D9A312"/>
  </w:style>
  <w:style w:type="paragraph" w:customStyle="1" w:styleId="E6FB1C07E80E47A892EC0F6A114F1A42">
    <w:name w:val="E6FB1C07E80E47A892EC0F6A114F1A42"/>
  </w:style>
  <w:style w:type="paragraph" w:customStyle="1" w:styleId="348BD8F77CC0432C8250F3ECEC59A833">
    <w:name w:val="348BD8F77CC0432C8250F3ECEC59A833"/>
  </w:style>
  <w:style w:type="paragraph" w:customStyle="1" w:styleId="4B2EB0279F9947FEA1601C6A5B2B5826">
    <w:name w:val="4B2EB0279F9947FEA1601C6A5B2B5826"/>
  </w:style>
  <w:style w:type="paragraph" w:customStyle="1" w:styleId="9E14261A67D14438B628D00A541D00C3">
    <w:name w:val="9E14261A67D14438B628D00A541D00C3"/>
  </w:style>
  <w:style w:type="paragraph" w:customStyle="1" w:styleId="A9F6C446D0BD4F9DBDFEF034FF5FDFC3">
    <w:name w:val="A9F6C446D0BD4F9DBDFEF034FF5FDFC3"/>
  </w:style>
  <w:style w:type="paragraph" w:customStyle="1" w:styleId="E3C96B209E4945559BADDA01065ECE80">
    <w:name w:val="E3C96B209E4945559BADDA01065ECE80"/>
  </w:style>
  <w:style w:type="paragraph" w:customStyle="1" w:styleId="BD56BFAAD6C8431599F74810C0868B27">
    <w:name w:val="BD56BFAAD6C8431599F74810C0868B27"/>
  </w:style>
  <w:style w:type="paragraph" w:customStyle="1" w:styleId="427CA5F7DE824EAF82F5EF645D0189FE">
    <w:name w:val="427CA5F7DE824EAF82F5EF645D0189FE"/>
  </w:style>
  <w:style w:type="paragraph" w:customStyle="1" w:styleId="50C3FBB227C94C8B8BD551AF88397B8E">
    <w:name w:val="50C3FBB227C94C8B8BD551AF88397B8E"/>
  </w:style>
  <w:style w:type="paragraph" w:customStyle="1" w:styleId="3E66DAAA129C42C89B75E03DBD4D21BD">
    <w:name w:val="3E66DAAA129C42C89B75E03DBD4D21BD"/>
  </w:style>
  <w:style w:type="paragraph" w:customStyle="1" w:styleId="7A6710767AF14637882A48B21638DD7E">
    <w:name w:val="7A6710767AF14637882A48B21638DD7E"/>
  </w:style>
  <w:style w:type="paragraph" w:customStyle="1" w:styleId="FD88A45B4FA3410EA2C55DEE3449B71A">
    <w:name w:val="FD88A45B4FA3410EA2C55DEE3449B71A"/>
  </w:style>
  <w:style w:type="paragraph" w:customStyle="1" w:styleId="2920359B1C9C45B4941ED21D28F5E4C8">
    <w:name w:val="2920359B1C9C45B4941ED21D28F5E4C8"/>
  </w:style>
  <w:style w:type="paragraph" w:customStyle="1" w:styleId="5703ED4AD67244FE88E8164B191045B1">
    <w:name w:val="5703ED4AD67244FE88E8164B191045B1"/>
  </w:style>
  <w:style w:type="paragraph" w:customStyle="1" w:styleId="ECAD7C7F0641497891E93218BFF0B13E">
    <w:name w:val="ECAD7C7F0641497891E93218BFF0B13E"/>
  </w:style>
  <w:style w:type="paragraph" w:customStyle="1" w:styleId="B2A3CF85A92C44F99947F6E6FA5B87DB">
    <w:name w:val="B2A3CF85A92C44F99947F6E6FA5B87DB"/>
  </w:style>
  <w:style w:type="paragraph" w:customStyle="1" w:styleId="790D8FDE409B49C9BE751F265D001318">
    <w:name w:val="790D8FDE409B49C9BE751F265D001318"/>
  </w:style>
  <w:style w:type="paragraph" w:customStyle="1" w:styleId="32AD4075C40B432F92BD0BDFA18C8614">
    <w:name w:val="32AD4075C40B432F92BD0BDFA18C8614"/>
  </w:style>
  <w:style w:type="paragraph" w:customStyle="1" w:styleId="0B133917BDBE44E381F9CCFEFDD1658B">
    <w:name w:val="0B133917BDBE44E381F9CCFEFDD1658B"/>
  </w:style>
  <w:style w:type="paragraph" w:customStyle="1" w:styleId="70CD6C3DF66A4779A3B97EA21B5D7394">
    <w:name w:val="70CD6C3DF66A4779A3B97EA21B5D7394"/>
  </w:style>
  <w:style w:type="paragraph" w:customStyle="1" w:styleId="3ADAADBFB7D449EFB4DD54F8B546EA1D">
    <w:name w:val="3ADAADBFB7D449EFB4DD54F8B546EA1D"/>
  </w:style>
  <w:style w:type="paragraph" w:customStyle="1" w:styleId="7AD9EF19319347AA89CA5ED603A9A23D">
    <w:name w:val="7AD9EF19319347AA89CA5ED603A9A23D"/>
  </w:style>
  <w:style w:type="paragraph" w:customStyle="1" w:styleId="C5F594A4221D4842B06C1F11D065D686">
    <w:name w:val="C5F594A4221D4842B06C1F11D065D686"/>
  </w:style>
  <w:style w:type="paragraph" w:customStyle="1" w:styleId="E567EA6374434C0E926D056785CCF3A3">
    <w:name w:val="E567EA6374434C0E926D056785CCF3A3"/>
    <w:rsid w:val="00BE191A"/>
  </w:style>
  <w:style w:type="paragraph" w:customStyle="1" w:styleId="3C5E1A2186E841A6BAB7C19573CF96FE">
    <w:name w:val="3C5E1A2186E841A6BAB7C19573CF96FE"/>
    <w:rsid w:val="00BE191A"/>
  </w:style>
  <w:style w:type="paragraph" w:customStyle="1" w:styleId="B2291ADB413744E4BBEC312E87A33DDE">
    <w:name w:val="B2291ADB413744E4BBEC312E87A33DDE"/>
    <w:rsid w:val="00BE191A"/>
  </w:style>
  <w:style w:type="paragraph" w:customStyle="1" w:styleId="5B91425BACB3482B822A6CF3321D7D57">
    <w:name w:val="5B91425BACB3482B822A6CF3321D7D57"/>
    <w:rsid w:val="00BE191A"/>
  </w:style>
  <w:style w:type="paragraph" w:customStyle="1" w:styleId="3ABB49312B2F4139B68CACA7FB7373B0">
    <w:name w:val="3ABB49312B2F4139B68CACA7FB7373B0"/>
    <w:rsid w:val="00BE191A"/>
  </w:style>
  <w:style w:type="paragraph" w:customStyle="1" w:styleId="AA77B634E86B4A9E8CFC106EA7120A0E">
    <w:name w:val="AA77B634E86B4A9E8CFC106EA7120A0E"/>
    <w:rsid w:val="00BE191A"/>
  </w:style>
  <w:style w:type="paragraph" w:customStyle="1" w:styleId="535859F73B574DE090DD8B3638A73B01">
    <w:name w:val="535859F73B574DE090DD8B3638A73B01"/>
    <w:rsid w:val="00BE191A"/>
  </w:style>
  <w:style w:type="paragraph" w:customStyle="1" w:styleId="4CF4640FF4384D208042C741D91AC49D">
    <w:name w:val="4CF4640FF4384D208042C741D91AC49D"/>
    <w:rsid w:val="00BE191A"/>
  </w:style>
  <w:style w:type="paragraph" w:customStyle="1" w:styleId="F488C38DB7B34AAEB37516EDB36683F8">
    <w:name w:val="F488C38DB7B34AAEB37516EDB36683F8"/>
    <w:rsid w:val="00BE191A"/>
  </w:style>
  <w:style w:type="paragraph" w:customStyle="1" w:styleId="B1EF609F33C04932A1E062FF3E90D32E">
    <w:name w:val="B1EF609F33C04932A1E062FF3E90D32E"/>
    <w:rsid w:val="00BE191A"/>
  </w:style>
  <w:style w:type="paragraph" w:customStyle="1" w:styleId="1F3BA79942B941879FC319289847358D">
    <w:name w:val="1F3BA79942B941879FC319289847358D"/>
    <w:rsid w:val="00BE191A"/>
  </w:style>
  <w:style w:type="paragraph" w:customStyle="1" w:styleId="4C8B80DF822D41A28F4C4F13B7BC8972">
    <w:name w:val="4C8B80DF822D41A28F4C4F13B7BC8972"/>
    <w:rsid w:val="00BE191A"/>
  </w:style>
  <w:style w:type="paragraph" w:customStyle="1" w:styleId="69CF60E46F12420FB6833244642B5C1D">
    <w:name w:val="69CF60E46F12420FB6833244642B5C1D"/>
    <w:rsid w:val="00BE191A"/>
  </w:style>
  <w:style w:type="paragraph" w:customStyle="1" w:styleId="73AC26413EF94E95ABDA3F9D8FCAB01F">
    <w:name w:val="73AC26413EF94E95ABDA3F9D8FCAB01F"/>
    <w:rsid w:val="00BE191A"/>
  </w:style>
  <w:style w:type="paragraph" w:customStyle="1" w:styleId="42C0B04A63C145858F3A6BE3208F6231">
    <w:name w:val="42C0B04A63C145858F3A6BE3208F6231"/>
    <w:rsid w:val="00BE191A"/>
  </w:style>
  <w:style w:type="paragraph" w:customStyle="1" w:styleId="948AF24123DA4711A012F77AC9408A7F">
    <w:name w:val="948AF24123DA4711A012F77AC9408A7F"/>
    <w:rsid w:val="00BE191A"/>
  </w:style>
  <w:style w:type="paragraph" w:customStyle="1" w:styleId="BC0B128B9CAE4D719CC78E17080532E4">
    <w:name w:val="BC0B128B9CAE4D719CC78E17080532E4"/>
    <w:rsid w:val="00BE191A"/>
  </w:style>
  <w:style w:type="paragraph" w:customStyle="1" w:styleId="F6E3295C99A145A5B934E711F62EE4D3">
    <w:name w:val="F6E3295C99A145A5B934E711F62EE4D3"/>
    <w:rsid w:val="00BE191A"/>
  </w:style>
  <w:style w:type="paragraph" w:customStyle="1" w:styleId="3FDA3FE5417B4D7DB1883725D3B44BC7">
    <w:name w:val="3FDA3FE5417B4D7DB1883725D3B44BC7"/>
    <w:rsid w:val="00BE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https://twitter.com/JCV027</CompanyAddress>
  <CompanyPhone>https://www.facebook.com/joecris.viar.5</CompanyPhone>
  <CompanyFax>https://www.instagram.com/jcv027/</CompanyFax>
  <CompanyEmail>jcviar027@gmail.com | joecris.viar@gmail.com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417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>VIAR</dc:creator>
  <cp:keywords/>
  <dc:description>https://joecrisviar.github.io/portfolio/</dc:description>
  <cp:lastModifiedBy>VIAR</cp:lastModifiedBy>
  <cp:revision>176</cp:revision>
  <dcterms:created xsi:type="dcterms:W3CDTF">2019-02-05T10:45:00Z</dcterms:created>
  <dcterms:modified xsi:type="dcterms:W3CDTF">2019-05-30T09:16:00Z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